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8D9A" w14:textId="17F667AD" w:rsidR="004D36D7" w:rsidRDefault="00D17944" w:rsidP="00642CBE">
      <w:pPr>
        <w:pStyle w:val="Title"/>
        <w:jc w:val="both"/>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rsidRPr="00A85848">
            <w:t>Lab</w:t>
          </w:r>
          <w:r w:rsidR="00642CBE" w:rsidRPr="00A85848">
            <w:t xml:space="preserve"> 1 – Part </w:t>
          </w:r>
          <w:r w:rsidR="0066432E" w:rsidRPr="00A85848">
            <w:t>a</w:t>
          </w:r>
          <w:r w:rsidR="00642CBE" w:rsidRPr="00A85848">
            <w:t xml:space="preserve">: </w:t>
          </w:r>
          <w:r w:rsidR="00E22A8F" w:rsidRPr="00A85848">
            <w:t xml:space="preserve"> Navigate the IOS by Using Tera Term for Console Connectivity</w:t>
          </w:r>
        </w:sdtContent>
      </w:sdt>
      <w:r w:rsidR="004D36D7" w:rsidRPr="000A76BE">
        <w:t xml:space="preserve"> </w:t>
      </w:r>
    </w:p>
    <w:p w14:paraId="13FC8F6D" w14:textId="77777777" w:rsidR="008102AB" w:rsidRPr="006A0411" w:rsidRDefault="008102AB" w:rsidP="008102AB">
      <w:pPr>
        <w:pStyle w:val="LabSection"/>
      </w:pPr>
      <w:r w:rsidRPr="006A0411">
        <w:t>Group members</w:t>
      </w:r>
    </w:p>
    <w:p w14:paraId="5B16F434" w14:textId="77777777" w:rsidR="008102AB" w:rsidRDefault="008102AB" w:rsidP="008102AB">
      <w:pPr>
        <w:pStyle w:val="BodyText1"/>
      </w:pPr>
      <w:r>
        <w:t xml:space="preserve">1.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w:t>
      </w:r>
    </w:p>
    <w:p w14:paraId="1AA36428" w14:textId="77777777" w:rsidR="008102AB" w:rsidRDefault="008102AB" w:rsidP="008102AB">
      <w:pPr>
        <w:pStyle w:val="BodyText1"/>
      </w:pPr>
    </w:p>
    <w:p w14:paraId="09461047" w14:textId="77777777" w:rsidR="008102AB" w:rsidRDefault="008102AB" w:rsidP="008102AB">
      <w:pPr>
        <w:pStyle w:val="BodyText1"/>
      </w:pPr>
      <w:r>
        <w:t>2. ______________________________________</w:t>
      </w:r>
    </w:p>
    <w:p w14:paraId="20C72C55" w14:textId="77777777" w:rsidR="008102AB" w:rsidRPr="008102AB" w:rsidRDefault="008102AB" w:rsidP="008102AB">
      <w:pPr>
        <w:pStyle w:val="BodyTextL25"/>
      </w:pP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A85848">
      <w:pPr>
        <w:pStyle w:val="Heading1"/>
        <w:numPr>
          <w:ilvl w:val="0"/>
          <w:numId w:val="0"/>
        </w:numPr>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54E4C8DA" w14:textId="77777777" w:rsidR="008A2F60" w:rsidRPr="00C07FD9" w:rsidRDefault="008A2F60" w:rsidP="00826D3A">
      <w:pPr>
        <w:pStyle w:val="Heading1"/>
      </w:pPr>
      <w:r>
        <w:t>Background / Scenario</w:t>
      </w:r>
    </w:p>
    <w:p w14:paraId="67FA33A0" w14:textId="47930AA1" w:rsidR="008A2F60" w:rsidRDefault="008A2F60" w:rsidP="00642CBE">
      <w:pPr>
        <w:pStyle w:val="BodyTextL25"/>
        <w:jc w:val="both"/>
      </w:pPr>
      <w:r>
        <w:t xml:space="preserve">Various models of Cisco routers and switches are used in all types of networks. These </w:t>
      </w:r>
      <w:r w:rsidRPr="00C61C64">
        <w:rPr>
          <w:highlight w:val="yellow"/>
        </w:rPr>
        <w:t>devices are managed using a local console connection or a remote connection</w:t>
      </w:r>
      <w:r>
        <w:t xml:space="preserve">.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642CBE">
      <w:pPr>
        <w:pStyle w:val="BodyTextL25"/>
        <w:jc w:val="both"/>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642CBE">
      <w:pPr>
        <w:pStyle w:val="BodyTextL25"/>
        <w:jc w:val="both"/>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642CBE">
      <w:pPr>
        <w:pStyle w:val="BodyTextL25"/>
        <w:jc w:val="both"/>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214F422E" w14:textId="77777777" w:rsidR="008A2F60" w:rsidRDefault="008A2F60" w:rsidP="00826D3A">
      <w:pPr>
        <w:pStyle w:val="Heading1"/>
      </w:pPr>
      <w:r>
        <w:t>Required Resources</w:t>
      </w:r>
    </w:p>
    <w:p w14:paraId="78AAABA9" w14:textId="06C8CB16" w:rsidR="008A2F60" w:rsidRPr="00574017" w:rsidRDefault="008A2F60" w:rsidP="00574017">
      <w:pPr>
        <w:pStyle w:val="Bulletlevel1"/>
      </w:pPr>
      <w:r w:rsidRPr="00574017">
        <w:t xml:space="preserve">1 </w:t>
      </w:r>
      <w:r w:rsidR="007B4BAA" w:rsidRPr="00574017">
        <w:t>Router (Cisco 4221 with Cisco IOS XE Release 16.9.3 universal image or comparable)</w:t>
      </w:r>
    </w:p>
    <w:p w14:paraId="46886123" w14:textId="77777777" w:rsidR="008A2F60" w:rsidRPr="00574017" w:rsidRDefault="008A2F60" w:rsidP="00574017">
      <w:pPr>
        <w:pStyle w:val="Bulletlevel1"/>
      </w:pPr>
      <w:r w:rsidRPr="00574017">
        <w:t>1 Switch (Cisco 2960 with Cisco IOS Release 15.0(2) lanbasek9 image or comparable)</w:t>
      </w:r>
    </w:p>
    <w:p w14:paraId="79036789" w14:textId="31B5F02C" w:rsidR="008A2F60" w:rsidRPr="00574017" w:rsidRDefault="008A2F60" w:rsidP="00574017">
      <w:pPr>
        <w:pStyle w:val="Bulletlevel1"/>
      </w:pPr>
      <w:r w:rsidRPr="00574017">
        <w:t>1 PC (Windows with a terminal emulation program, such as Tera Term)</w:t>
      </w:r>
    </w:p>
    <w:p w14:paraId="12A7DB39" w14:textId="77777777" w:rsidR="008A2F60" w:rsidRPr="00574017" w:rsidRDefault="008A2F60" w:rsidP="00574017">
      <w:pPr>
        <w:pStyle w:val="Bulletlevel1"/>
      </w:pPr>
      <w:r w:rsidRPr="00574017">
        <w:lastRenderedPageBreak/>
        <w:t>Rollover (DB-9 to RJ-45) console cable to configure the switch or router via the RJ-45 console port</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642CBE">
      <w:pPr>
        <w:pStyle w:val="BodyTextL50"/>
        <w:jc w:val="both"/>
      </w:pPr>
      <w:r>
        <w:rPr>
          <w:b/>
        </w:rPr>
        <w:t>Note</w:t>
      </w:r>
      <w:r w:rsidRPr="00216F46">
        <w:t>:</w:t>
      </w:r>
      <w:r>
        <w:t xml:space="preserve"> </w:t>
      </w:r>
      <w:r w:rsidRPr="001C2857">
        <w:rPr>
          <w:highlight w:val="yellow"/>
        </w:rPr>
        <w:t>Serial COM ports are no longer available on most computers. A USB-to-DB9 adapter can be used with the rollover console cable</w:t>
      </w:r>
      <w:r>
        <w:t xml:space="preserv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642CBE">
      <w:pPr>
        <w:pStyle w:val="BodyTextL50"/>
        <w:jc w:val="both"/>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0" w:name="_Ref339459811"/>
      <w:r>
        <w:t>Configure Tera Term to establish a console session with the switch</w:t>
      </w:r>
      <w:bookmarkEnd w:id="0"/>
      <w:r>
        <w:t>.</w:t>
      </w:r>
    </w:p>
    <w:p w14:paraId="68971602" w14:textId="77777777" w:rsidR="008A2F60" w:rsidRPr="00501E5D" w:rsidRDefault="008A2F60" w:rsidP="00642CBE">
      <w:pPr>
        <w:pStyle w:val="BodyTextL25"/>
        <w:jc w:val="both"/>
      </w:pPr>
      <w:r w:rsidRPr="001C2857">
        <w:rPr>
          <w:highlight w:val="yellow"/>
        </w:rPr>
        <w:t>Tera Term is a terminal emulation program</w:t>
      </w:r>
      <w:r>
        <w:t>. This program allows you to access the terminal output of the switch. It also allows you to configure the switch.</w:t>
      </w:r>
    </w:p>
    <w:p w14:paraId="073445FD" w14:textId="77777777" w:rsidR="008A2F60" w:rsidRDefault="008A2F60" w:rsidP="00642CBE">
      <w:pPr>
        <w:pStyle w:val="SubStepAlpha"/>
        <w:jc w:val="both"/>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Pr="00A85848" w:rsidRDefault="008A2F60" w:rsidP="00642CBE">
      <w:pPr>
        <w:pStyle w:val="BodyTextL50"/>
        <w:jc w:val="both"/>
      </w:pPr>
      <w:r w:rsidRPr="00A85848">
        <w:rPr>
          <w:b/>
        </w:rPr>
        <w:t>Note</w:t>
      </w:r>
      <w:r w:rsidRPr="00A85848">
        <w:t xml:space="preserve">: If the program is not installed on the system, Tera Term can be downloaded from the following link by selecting </w:t>
      </w:r>
      <w:r w:rsidRPr="00A85848">
        <w:rPr>
          <w:b/>
        </w:rPr>
        <w:t>Tera Term</w:t>
      </w:r>
      <w:r w:rsidRPr="00A85848">
        <w:t>:</w:t>
      </w:r>
    </w:p>
    <w:p w14:paraId="217DD6AD" w14:textId="6593727B" w:rsidR="001506EC" w:rsidRPr="00A85848" w:rsidRDefault="00D17944" w:rsidP="00642CBE">
      <w:pPr>
        <w:pStyle w:val="BodyTextL50"/>
        <w:jc w:val="both"/>
        <w:rPr>
          <w:rStyle w:val="Hyperlink"/>
        </w:rPr>
      </w:pPr>
      <w:hyperlink r:id="rId10" w:history="1">
        <w:r w:rsidR="001506EC" w:rsidRPr="00A85848">
          <w:rPr>
            <w:rStyle w:val="Hyperlink"/>
          </w:rPr>
          <w:t>https://ttssh2.osdn.jp/</w:t>
        </w:r>
      </w:hyperlink>
    </w:p>
    <w:p w14:paraId="6539F4F0" w14:textId="77777777" w:rsidR="008A2F60" w:rsidRDefault="008A2F60" w:rsidP="00642CBE">
      <w:pPr>
        <w:pStyle w:val="SubStepAlpha"/>
        <w:jc w:val="both"/>
      </w:pPr>
      <w:r>
        <w:lastRenderedPageBreak/>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42CBE">
      <w:pPr>
        <w:pStyle w:val="SubStepAlpha"/>
        <w:jc w:val="both"/>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33AE9F00" w:rsidR="008A2F60" w:rsidRDefault="008A2F60" w:rsidP="00642CBE">
      <w:pPr>
        <w:pStyle w:val="SubStepAlpha"/>
        <w:jc w:val="both"/>
      </w:pPr>
      <w:r>
        <w:t xml:space="preserve">When you can see the terminal output, you are ready to configure a Cisco switch. </w:t>
      </w:r>
    </w:p>
    <w:p w14:paraId="787C2A2E" w14:textId="05EB66BE" w:rsidR="00632154" w:rsidRDefault="00632154" w:rsidP="00632154">
      <w:pPr>
        <w:ind w:left="720"/>
      </w:pPr>
    </w:p>
    <w:p w14:paraId="32D13EEC" w14:textId="53B0DD46" w:rsidR="00632154" w:rsidRPr="00CD23F6" w:rsidRDefault="00632154" w:rsidP="00632154">
      <w:pPr>
        <w:ind w:left="720"/>
        <w:rPr>
          <w:b/>
          <w:bCs/>
          <w:sz w:val="28"/>
          <w:szCs w:val="28"/>
        </w:rPr>
      </w:pPr>
      <w:r w:rsidRPr="00CD23F6">
        <w:rPr>
          <w:b/>
          <w:bCs/>
          <w:sz w:val="28"/>
          <w:szCs w:val="28"/>
        </w:rPr>
        <w:t>Make sure you show your connections and the switch prompt to your Instructor to mark this part</w:t>
      </w:r>
    </w:p>
    <w:p w14:paraId="7E3CA223" w14:textId="6E9FBB62" w:rsidR="00632154" w:rsidRDefault="00703ED8" w:rsidP="00703ED8">
      <w:pPr>
        <w:pStyle w:val="BodyTextL25"/>
        <w:rPr>
          <w:b/>
        </w:rPr>
      </w:pPr>
      <w:r w:rsidRPr="00CD23F6">
        <w:tab/>
      </w:r>
      <w:r w:rsidRPr="00CD23F6">
        <w:rPr>
          <w:b/>
        </w:rPr>
        <w:t>Instructor Sign-</w:t>
      </w:r>
      <w:r w:rsidR="0098240A" w:rsidRPr="00CD23F6">
        <w:rPr>
          <w:b/>
        </w:rPr>
        <w:t>off:</w:t>
      </w:r>
      <w:r w:rsidRPr="00CD23F6">
        <w:rPr>
          <w:b/>
        </w:rPr>
        <w:t>________________</w:t>
      </w:r>
    </w:p>
    <w:p w14:paraId="0BC86C53" w14:textId="77777777" w:rsidR="00703ED8" w:rsidRPr="00703ED8" w:rsidRDefault="00703ED8" w:rsidP="00703ED8">
      <w:pPr>
        <w:pStyle w:val="BodyTextL25"/>
        <w:rPr>
          <w:b/>
        </w:rPr>
      </w:pP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642CBE">
      <w:pPr>
        <w:pStyle w:val="BodyTextL25"/>
        <w:jc w:val="both"/>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50CE8C3B" w:rsidR="008A2F60" w:rsidRPr="00642CBE" w:rsidRDefault="008A2F60" w:rsidP="00B81A5A">
      <w:pPr>
        <w:pStyle w:val="BodyTextL50"/>
        <w:spacing w:before="0"/>
        <w:rPr>
          <w:b/>
          <w:bCs/>
        </w:rPr>
      </w:pPr>
      <w:r w:rsidRPr="00642CBE">
        <w:rPr>
          <w:b/>
          <w:bCs/>
        </w:rPr>
        <w:t>Which IOS image version is currently in use by your switch?</w:t>
      </w:r>
      <w:r w:rsidR="00CD23F6">
        <w:rPr>
          <w:b/>
          <w:bCs/>
        </w:rPr>
        <w:t xml:space="preserve"> </w:t>
      </w:r>
    </w:p>
    <w:p w14:paraId="0C66AACA" w14:textId="1F36DE62" w:rsidR="008A2F60" w:rsidRDefault="0061795E" w:rsidP="0061795E">
      <w:pPr>
        <w:pStyle w:val="AnswerLineL50"/>
      </w:pPr>
      <w:r>
        <w:t>Type your answers here.</w:t>
      </w:r>
    </w:p>
    <w:p w14:paraId="3B5ADD34" w14:textId="77777777" w:rsidR="008A2F60" w:rsidRDefault="008A2F60" w:rsidP="00826D3A">
      <w:pPr>
        <w:pStyle w:val="Heading3"/>
      </w:pPr>
      <w:r>
        <w:t>Configure the clock.</w:t>
      </w:r>
    </w:p>
    <w:p w14:paraId="27E4E3EA" w14:textId="77777777" w:rsidR="008A2F60" w:rsidRDefault="008A2F60" w:rsidP="00642CBE">
      <w:pPr>
        <w:pStyle w:val="BodyTextL25"/>
        <w:jc w:val="both"/>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lastRenderedPageBreak/>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642CBE">
      <w:pPr>
        <w:pStyle w:val="SubStepAlpha"/>
        <w:jc w:val="both"/>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642CBE">
      <w:pPr>
        <w:pStyle w:val="SubStepAlpha"/>
        <w:jc w:val="both"/>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r w:rsidRPr="00CF3330">
        <w:rPr>
          <w:b/>
        </w:rPr>
        <w:t>set ?</w:t>
      </w:r>
    </w:p>
    <w:p w14:paraId="01193742" w14:textId="77777777" w:rsidR="008A2F60" w:rsidRDefault="008A2F60" w:rsidP="008A2F60">
      <w:pPr>
        <w:pStyle w:val="CMDOutput"/>
      </w:pPr>
      <w:r>
        <w:t xml:space="preserve">  </w:t>
      </w:r>
      <w:proofErr w:type="spellStart"/>
      <w:r>
        <w:t>hh:mm:ss</w:t>
      </w:r>
      <w:proofErr w:type="spell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clock set 15:08:</w:t>
      </w:r>
      <w:r w:rsidRPr="00CF3330">
        <w:rPr>
          <w:b/>
          <w:noProof/>
        </w:rPr>
        <w:t>00 ?</w:t>
      </w:r>
    </w:p>
    <w:p w14:paraId="4840BE05" w14:textId="77777777" w:rsidR="008A2F60" w:rsidRDefault="008A2F60" w:rsidP="008A2F60">
      <w:pPr>
        <w:pStyle w:val="CMDOutput"/>
      </w:pPr>
      <w:r>
        <w:t xml:space="preserve">  &lt;1-31&gt;  Day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&lt;1993-2035&gt;  Year</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F749E54" w14:textId="62BF2E49" w:rsidR="008102AB" w:rsidRPr="00D82298" w:rsidRDefault="008102AB" w:rsidP="008102AB">
      <w:pPr>
        <w:pStyle w:val="LabSection"/>
        <w:numPr>
          <w:ilvl w:val="0"/>
          <w:numId w:val="3"/>
        </w:numPr>
        <w:rPr>
          <w:u w:val="single"/>
        </w:rPr>
      </w:pPr>
      <w:r w:rsidRPr="00D82298">
        <w:rPr>
          <w:u w:val="single"/>
        </w:rPr>
        <w:t>Upon lab completion</w:t>
      </w:r>
      <w:r w:rsidR="00703ED8" w:rsidRPr="00D82298">
        <w:rPr>
          <w:u w:val="single"/>
        </w:rPr>
        <w:t xml:space="preserve"> do the following</w:t>
      </w:r>
      <w:r w:rsidRPr="00D82298">
        <w:rPr>
          <w:u w:val="single"/>
        </w:rPr>
        <w:t>:</w:t>
      </w:r>
    </w:p>
    <w:p w14:paraId="17EAE7BE" w14:textId="77777777" w:rsidR="008102AB" w:rsidRPr="00D82298" w:rsidRDefault="008102AB" w:rsidP="008102AB">
      <w:pPr>
        <w:pStyle w:val="LabSection"/>
        <w:numPr>
          <w:ilvl w:val="0"/>
          <w:numId w:val="11"/>
        </w:numPr>
      </w:pPr>
      <w:r w:rsidRPr="00D82298">
        <w:t>Initialize your routers and switches.</w:t>
      </w:r>
    </w:p>
    <w:p w14:paraId="29C914BA" w14:textId="77777777" w:rsidR="008102AB" w:rsidRPr="00D82298" w:rsidRDefault="008102AB" w:rsidP="008102AB">
      <w:pPr>
        <w:pStyle w:val="LabSection"/>
        <w:numPr>
          <w:ilvl w:val="0"/>
          <w:numId w:val="11"/>
        </w:numPr>
      </w:pPr>
      <w:r w:rsidRPr="00D82298">
        <w:t>Remove All PCs Addresses.</w:t>
      </w:r>
    </w:p>
    <w:p w14:paraId="222CFFF6" w14:textId="77777777" w:rsidR="008102AB" w:rsidRPr="00D82298" w:rsidRDefault="008102AB" w:rsidP="008102AB">
      <w:pPr>
        <w:pStyle w:val="LabSection"/>
        <w:numPr>
          <w:ilvl w:val="0"/>
          <w:numId w:val="11"/>
        </w:numPr>
      </w:pPr>
      <w:r w:rsidRPr="00D82298">
        <w:t>Unplug all cables and put them back neatly in their designated place inside the storeroom.</w:t>
      </w:r>
    </w:p>
    <w:p w14:paraId="3364326C" w14:textId="2EFF5005" w:rsidR="008102AB" w:rsidRPr="00D82298" w:rsidRDefault="008102AB" w:rsidP="008102AB">
      <w:pPr>
        <w:pStyle w:val="LabSection"/>
        <w:numPr>
          <w:ilvl w:val="0"/>
          <w:numId w:val="11"/>
        </w:numPr>
      </w:pPr>
      <w:r w:rsidRPr="00D82298">
        <w:t>Power off all equipment</w:t>
      </w:r>
      <w:r w:rsidR="00A85848" w:rsidRPr="00D82298">
        <w:t>.</w:t>
      </w:r>
    </w:p>
    <w:p w14:paraId="13AD9295" w14:textId="77777777" w:rsidR="00703ED8" w:rsidRPr="00D82298" w:rsidRDefault="00703ED8" w:rsidP="00703ED8"/>
    <w:p w14:paraId="2957DADB" w14:textId="7A75F3D9" w:rsidR="00703ED8" w:rsidRPr="00D82298" w:rsidRDefault="00703ED8" w:rsidP="0098240A">
      <w:pPr>
        <w:ind w:left="360"/>
        <w:rPr>
          <w:b/>
          <w:bCs/>
          <w:sz w:val="28"/>
          <w:szCs w:val="28"/>
        </w:rPr>
      </w:pPr>
      <w:r w:rsidRPr="00D82298">
        <w:rPr>
          <w:b/>
          <w:bCs/>
          <w:sz w:val="28"/>
          <w:szCs w:val="28"/>
        </w:rPr>
        <w:t>Make sure you verify this to your Instructor to mark this part</w:t>
      </w:r>
    </w:p>
    <w:p w14:paraId="596B6977" w14:textId="2C9E7128" w:rsidR="008102AB" w:rsidRPr="0098240A" w:rsidRDefault="00703ED8" w:rsidP="0098240A">
      <w:pPr>
        <w:pStyle w:val="BodyTextL25"/>
        <w:rPr>
          <w:b/>
        </w:rPr>
      </w:pPr>
      <w:r w:rsidRPr="00D82298">
        <w:rPr>
          <w:b/>
        </w:rPr>
        <w:t>Instructor Sign-</w:t>
      </w:r>
      <w:r w:rsidR="0098240A" w:rsidRPr="00D82298">
        <w:rPr>
          <w:b/>
        </w:rPr>
        <w:t>off: _</w:t>
      </w:r>
      <w:r w:rsidRPr="00D82298">
        <w:rPr>
          <w:b/>
        </w:rPr>
        <w:t>_______________</w:t>
      </w:r>
    </w:p>
    <w:p w14:paraId="2E9A8251" w14:textId="694F6634" w:rsidR="008A2F60" w:rsidRDefault="008A2F60" w:rsidP="00796D68">
      <w:pPr>
        <w:pStyle w:val="Heading1"/>
      </w:pPr>
      <w:r>
        <w:lastRenderedPageBreak/>
        <w:t>Reflection</w:t>
      </w:r>
      <w:r w:rsidR="00796D68">
        <w:t xml:space="preserve"> Question</w:t>
      </w:r>
    </w:p>
    <w:p w14:paraId="68E955E5" w14:textId="77777777" w:rsidR="00A85848" w:rsidRDefault="008A2F60" w:rsidP="00A85848">
      <w:pPr>
        <w:pStyle w:val="ReflectionQ"/>
        <w:spacing w:before="60" w:after="60"/>
      </w:pPr>
      <w:r>
        <w:t>How do you prevent unauthorized personnel from accessing your Cisco device through the console port?</w:t>
      </w:r>
      <w:r w:rsidR="00A85848">
        <w:t xml:space="preserve"> </w:t>
      </w:r>
    </w:p>
    <w:p w14:paraId="1F975107" w14:textId="77777777" w:rsidR="00520A74" w:rsidRDefault="00520A74" w:rsidP="00A85848">
      <w:pPr>
        <w:pStyle w:val="ReflectionQ"/>
        <w:numPr>
          <w:ilvl w:val="0"/>
          <w:numId w:val="0"/>
        </w:numPr>
        <w:spacing w:before="60" w:after="60"/>
        <w:ind w:left="360"/>
        <w:rPr>
          <w:b/>
          <w:bCs/>
        </w:rPr>
      </w:pPr>
    </w:p>
    <w:p w14:paraId="0A3F584E" w14:textId="343991B3" w:rsidR="00A85848" w:rsidRDefault="00A85848" w:rsidP="00A85848">
      <w:pPr>
        <w:pStyle w:val="ReflectionQ"/>
        <w:numPr>
          <w:ilvl w:val="0"/>
          <w:numId w:val="0"/>
        </w:numPr>
        <w:spacing w:before="60" w:after="60"/>
        <w:ind w:left="360"/>
      </w:pPr>
      <w:r>
        <w:t>___________________________________________________________________________________</w:t>
      </w:r>
    </w:p>
    <w:p w14:paraId="4376F169" w14:textId="085D759D" w:rsidR="00A85848" w:rsidRDefault="00A85848" w:rsidP="00A85848">
      <w:pPr>
        <w:pStyle w:val="ReflectionQ"/>
        <w:numPr>
          <w:ilvl w:val="0"/>
          <w:numId w:val="0"/>
        </w:numPr>
        <w:spacing w:before="60" w:after="60"/>
        <w:ind w:left="360"/>
      </w:pPr>
    </w:p>
    <w:p w14:paraId="0475B8E4" w14:textId="7E40D5E4" w:rsidR="00A85848" w:rsidRPr="00A85848" w:rsidRDefault="00A85848" w:rsidP="00A85848">
      <w:pPr>
        <w:pStyle w:val="ReflectionQ"/>
        <w:numPr>
          <w:ilvl w:val="0"/>
          <w:numId w:val="0"/>
        </w:numPr>
        <w:spacing w:before="60" w:after="60"/>
        <w:ind w:left="360"/>
      </w:pP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w:t>
      </w:r>
    </w:p>
    <w:p w14:paraId="4C69DF68" w14:textId="4EC49C80" w:rsidR="0040205F" w:rsidRPr="00574017" w:rsidRDefault="0040205F" w:rsidP="00574017">
      <w:pPr>
        <w:pStyle w:val="ConfigWindow"/>
      </w:pPr>
      <w:r w:rsidRPr="00574017">
        <w:t>End of Document</w:t>
      </w:r>
    </w:p>
    <w:sectPr w:rsidR="0040205F" w:rsidRPr="00574017"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4591" w14:textId="77777777" w:rsidR="00D17944" w:rsidRDefault="00D17944" w:rsidP="00710659">
      <w:pPr>
        <w:spacing w:after="0" w:line="240" w:lineRule="auto"/>
      </w:pPr>
      <w:r>
        <w:separator/>
      </w:r>
    </w:p>
    <w:p w14:paraId="4088A271" w14:textId="77777777" w:rsidR="00D17944" w:rsidRDefault="00D17944"/>
  </w:endnote>
  <w:endnote w:type="continuationSeparator" w:id="0">
    <w:p w14:paraId="4B85FFFF" w14:textId="77777777" w:rsidR="00D17944" w:rsidRDefault="00D17944" w:rsidP="00710659">
      <w:pPr>
        <w:spacing w:after="0" w:line="240" w:lineRule="auto"/>
      </w:pPr>
      <w:r>
        <w:continuationSeparator/>
      </w:r>
    </w:p>
    <w:p w14:paraId="6EBABEDD" w14:textId="77777777" w:rsidR="00D17944" w:rsidRDefault="00D17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D99B" w14:textId="680F751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t xml:space="preserve"> - </w:t>
    </w:r>
    <w:r>
      <w:fldChar w:fldCharType="begin"/>
    </w:r>
    <w:r>
      <w:instrText xml:space="preserve"> SAVEDATE  \@ "yyyy"  \* MERGEFORMAT </w:instrText>
    </w:r>
    <w:r>
      <w:fldChar w:fldCharType="separate"/>
    </w:r>
    <w:r w:rsidR="00C61C6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D042" w14:textId="3F03F5A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61C6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F9D68" w14:textId="77777777" w:rsidR="00D17944" w:rsidRDefault="00D17944" w:rsidP="00710659">
      <w:pPr>
        <w:spacing w:after="0" w:line="240" w:lineRule="auto"/>
      </w:pPr>
      <w:r>
        <w:separator/>
      </w:r>
    </w:p>
    <w:p w14:paraId="1556A714" w14:textId="77777777" w:rsidR="00D17944" w:rsidRDefault="00D17944"/>
  </w:footnote>
  <w:footnote w:type="continuationSeparator" w:id="0">
    <w:p w14:paraId="19F2F8CC" w14:textId="77777777" w:rsidR="00D17944" w:rsidRDefault="00D17944" w:rsidP="00710659">
      <w:pPr>
        <w:spacing w:after="0" w:line="240" w:lineRule="auto"/>
      </w:pPr>
      <w:r>
        <w:continuationSeparator/>
      </w:r>
    </w:p>
    <w:p w14:paraId="193F7650" w14:textId="77777777" w:rsidR="00D17944" w:rsidRDefault="00D179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4BAA6F8D" w:rsidR="00926CB2" w:rsidRDefault="0066432E" w:rsidP="008402F2">
        <w:pPr>
          <w:pStyle w:val="PageHead"/>
        </w:pPr>
        <w:r>
          <w:t>Lab 1 – Part a:  Navigate the IOS by Using Tera Term for Console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B1253BE"/>
    <w:multiLevelType w:val="hybridMultilevel"/>
    <w:tmpl w:val="B30E8D34"/>
    <w:lvl w:ilvl="0" w:tplc="000AC7AE">
      <w:start w:val="1"/>
      <w:numFmt w:val="bullet"/>
      <w:lvlText w:val="-"/>
      <w:lvlJc w:val="left"/>
      <w:pPr>
        <w:ind w:left="720" w:hanging="360"/>
      </w:pPr>
      <w:rPr>
        <w:rFonts w:ascii="Calibri (Body)" w:hAnsi="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30C"/>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2857"/>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AB5"/>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E6302"/>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3A3"/>
    <w:rsid w:val="003C5B93"/>
    <w:rsid w:val="003C6BCA"/>
    <w:rsid w:val="003C7902"/>
    <w:rsid w:val="003D0BFF"/>
    <w:rsid w:val="003D6EF1"/>
    <w:rsid w:val="003E5BE5"/>
    <w:rsid w:val="003F18D1"/>
    <w:rsid w:val="003F20EC"/>
    <w:rsid w:val="003F4F0E"/>
    <w:rsid w:val="003F6096"/>
    <w:rsid w:val="003F6E06"/>
    <w:rsid w:val="003F73F0"/>
    <w:rsid w:val="0040205F"/>
    <w:rsid w:val="00403C7A"/>
    <w:rsid w:val="004057A6"/>
    <w:rsid w:val="00406554"/>
    <w:rsid w:val="00407755"/>
    <w:rsid w:val="0041293B"/>
    <w:rsid w:val="004131B0"/>
    <w:rsid w:val="004133A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0A74"/>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4017"/>
    <w:rsid w:val="005762B1"/>
    <w:rsid w:val="00580456"/>
    <w:rsid w:val="00580E73"/>
    <w:rsid w:val="00587F1F"/>
    <w:rsid w:val="00592329"/>
    <w:rsid w:val="00593386"/>
    <w:rsid w:val="00596998"/>
    <w:rsid w:val="0059790F"/>
    <w:rsid w:val="00597F48"/>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2154"/>
    <w:rsid w:val="00636C28"/>
    <w:rsid w:val="006428E5"/>
    <w:rsid w:val="00642CBE"/>
    <w:rsid w:val="00644958"/>
    <w:rsid w:val="006513FB"/>
    <w:rsid w:val="00656EEF"/>
    <w:rsid w:val="006576AF"/>
    <w:rsid w:val="0066432E"/>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0769"/>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3ED8"/>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4F1A"/>
    <w:rsid w:val="007657F6"/>
    <w:rsid w:val="00765E47"/>
    <w:rsid w:val="00766CFB"/>
    <w:rsid w:val="0077125A"/>
    <w:rsid w:val="00774030"/>
    <w:rsid w:val="0078253B"/>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2AB"/>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0C0B"/>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240A"/>
    <w:rsid w:val="00983B77"/>
    <w:rsid w:val="00996053"/>
    <w:rsid w:val="00997BAE"/>
    <w:rsid w:val="009A0B2F"/>
    <w:rsid w:val="009A1CF4"/>
    <w:rsid w:val="009A37D7"/>
    <w:rsid w:val="009A4E17"/>
    <w:rsid w:val="009A6955"/>
    <w:rsid w:val="009B341C"/>
    <w:rsid w:val="009B5747"/>
    <w:rsid w:val="009C0B81"/>
    <w:rsid w:val="009C3182"/>
    <w:rsid w:val="009D2C27"/>
    <w:rsid w:val="009D503E"/>
    <w:rsid w:val="009E2309"/>
    <w:rsid w:val="009E3EF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564EB"/>
    <w:rsid w:val="00A60146"/>
    <w:rsid w:val="00A601A9"/>
    <w:rsid w:val="00A60F6F"/>
    <w:rsid w:val="00A622C4"/>
    <w:rsid w:val="00A6283D"/>
    <w:rsid w:val="00A676FF"/>
    <w:rsid w:val="00A73EBA"/>
    <w:rsid w:val="00A754B4"/>
    <w:rsid w:val="00A76665"/>
    <w:rsid w:val="00A76749"/>
    <w:rsid w:val="00A807C1"/>
    <w:rsid w:val="00A82658"/>
    <w:rsid w:val="00A83374"/>
    <w:rsid w:val="00A85848"/>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50FE"/>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40BA"/>
    <w:rsid w:val="00C27E37"/>
    <w:rsid w:val="00C32713"/>
    <w:rsid w:val="00C351B8"/>
    <w:rsid w:val="00C36B52"/>
    <w:rsid w:val="00C410D9"/>
    <w:rsid w:val="00C44DB7"/>
    <w:rsid w:val="00C4510A"/>
    <w:rsid w:val="00C47F2E"/>
    <w:rsid w:val="00C52BA6"/>
    <w:rsid w:val="00C57A1A"/>
    <w:rsid w:val="00C60BBD"/>
    <w:rsid w:val="00C61C64"/>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23F6"/>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44"/>
    <w:rsid w:val="00D17F81"/>
    <w:rsid w:val="00D2758C"/>
    <w:rsid w:val="00D275CA"/>
    <w:rsid w:val="00D2789B"/>
    <w:rsid w:val="00D345AB"/>
    <w:rsid w:val="00D41566"/>
    <w:rsid w:val="00D452F4"/>
    <w:rsid w:val="00D458EC"/>
    <w:rsid w:val="00D501B0"/>
    <w:rsid w:val="00D52582"/>
    <w:rsid w:val="00D56A0E"/>
    <w:rsid w:val="00D57AD3"/>
    <w:rsid w:val="00D57DAD"/>
    <w:rsid w:val="00D62F25"/>
    <w:rsid w:val="00D635FE"/>
    <w:rsid w:val="00D6696E"/>
    <w:rsid w:val="00D66A7B"/>
    <w:rsid w:val="00D729DE"/>
    <w:rsid w:val="00D75B6A"/>
    <w:rsid w:val="00D778DF"/>
    <w:rsid w:val="00D82298"/>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4F14"/>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26A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4F1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4F14"/>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 w:type="paragraph" w:customStyle="1" w:styleId="BodyText1">
    <w:name w:val="Body Text1"/>
    <w:basedOn w:val="Normal"/>
    <w:qFormat/>
    <w:rsid w:val="008102AB"/>
    <w:pPr>
      <w:spacing w:line="240" w:lineRule="auto"/>
    </w:pPr>
    <w:rPr>
      <w:sz w:val="20"/>
    </w:rPr>
  </w:style>
  <w:style w:type="character" w:customStyle="1" w:styleId="BodyTextL25Char">
    <w:name w:val="Body Text L25 Char"/>
    <w:basedOn w:val="DefaultParagraphFont"/>
    <w:link w:val="BodyTextL25"/>
    <w:rsid w:val="00703ED8"/>
    <w:rPr>
      <w:szCs w:val="22"/>
    </w:rPr>
  </w:style>
  <w:style w:type="paragraph" w:styleId="Revision">
    <w:name w:val="Revision"/>
    <w:hidden/>
    <w:uiPriority w:val="99"/>
    <w:semiHidden/>
    <w:rsid w:val="000763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tssh2.osdn.j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1C04F8"/>
    <w:rsid w:val="0021451C"/>
    <w:rsid w:val="00273498"/>
    <w:rsid w:val="00307B16"/>
    <w:rsid w:val="003860C0"/>
    <w:rsid w:val="00395653"/>
    <w:rsid w:val="004239FB"/>
    <w:rsid w:val="004E6104"/>
    <w:rsid w:val="005C10B0"/>
    <w:rsid w:val="0080433E"/>
    <w:rsid w:val="00876775"/>
    <w:rsid w:val="008851E0"/>
    <w:rsid w:val="008A36B9"/>
    <w:rsid w:val="008D1CAC"/>
    <w:rsid w:val="008E4FA1"/>
    <w:rsid w:val="00934CC8"/>
    <w:rsid w:val="00B60EC0"/>
    <w:rsid w:val="00C578CE"/>
    <w:rsid w:val="00C92D95"/>
    <w:rsid w:val="00CA237B"/>
    <w:rsid w:val="00EE2539"/>
    <w:rsid w:val="00F02F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4C91D-1734-4594-8042-F11A22A9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21</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1 – Part a:  Navigate the IOS by Using Tera Term for Console Connectivity</vt:lpstr>
    </vt:vector>
  </TitlesOfParts>
  <Company>Cisco Systems, Inc.</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Part a:  Navigate the IOS by Using Tera Term for Console Connectivity</dc:title>
  <dc:creator>Sukyi</dc:creator>
  <dc:description>2013</dc:description>
  <cp:lastModifiedBy>Maha Alblooki</cp:lastModifiedBy>
  <cp:revision>7</cp:revision>
  <cp:lastPrinted>2019-12-03T15:03:00Z</cp:lastPrinted>
  <dcterms:created xsi:type="dcterms:W3CDTF">2020-08-05T16:16:00Z</dcterms:created>
  <dcterms:modified xsi:type="dcterms:W3CDTF">2022-03-08T07:27:00Z</dcterms:modified>
</cp:coreProperties>
</file>